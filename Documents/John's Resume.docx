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your name:"/>
        <w:tag w:val="Enter your name:"/>
        <w:id w:val="38566187"/>
        <w:placeholder>
          <w:docPart w:val="B9E19468715B493AA439760AE599C0B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00C5C740" w14:textId="2F577733" w:rsidR="0099383E" w:rsidRDefault="008B049D" w:rsidP="002137D1">
          <w:pPr>
            <w:pStyle w:val="Title"/>
            <w:spacing w:line="180" w:lineRule="atLeast"/>
          </w:pPr>
          <w:r>
            <w:t>John</w:t>
          </w:r>
          <w:r w:rsidR="00935D1C">
            <w:t xml:space="preserve"> M.</w:t>
          </w:r>
          <w:r>
            <w:t xml:space="preserve"> Shenk</w:t>
          </w:r>
        </w:p>
      </w:sdtContent>
    </w:sdt>
    <w:p w14:paraId="592435BC" w14:textId="01458091" w:rsidR="0099383E" w:rsidRPr="00C266FD" w:rsidRDefault="00935D1C" w:rsidP="00C266FD">
      <w:pPr>
        <w:pStyle w:val="Subtitle"/>
        <w:spacing w:after="120" w:line="240" w:lineRule="exact"/>
        <w:rPr>
          <w:sz w:val="20"/>
          <w:szCs w:val="22"/>
        </w:rPr>
      </w:pPr>
      <w:r w:rsidRPr="00C266FD">
        <w:rPr>
          <w:sz w:val="20"/>
          <w:szCs w:val="22"/>
        </w:rPr>
        <w:t>shenk2015@gmail.com</w:t>
      </w:r>
      <w:r w:rsidR="00BA2099" w:rsidRPr="00C266FD">
        <w:rPr>
          <w:sz w:val="20"/>
          <w:szCs w:val="22"/>
        </w:rPr>
        <w:t xml:space="preserve">  </w:t>
      </w:r>
      <w:r w:rsidR="00BA2099" w:rsidRPr="00C266FD">
        <w:rPr>
          <w:sz w:val="20"/>
          <w:szCs w:val="22"/>
        </w:rPr>
        <w:sym w:font="Symbol" w:char="F0B7"/>
      </w:r>
      <w:r w:rsidRPr="00C266FD">
        <w:rPr>
          <w:sz w:val="20"/>
          <w:szCs w:val="22"/>
        </w:rPr>
        <w:t xml:space="preserve"> 1178 Mountain Road, Pine Grove, PA 17963</w:t>
      </w:r>
      <w:r w:rsidR="00BA2099" w:rsidRPr="00C266FD">
        <w:rPr>
          <w:sz w:val="20"/>
          <w:szCs w:val="22"/>
        </w:rPr>
        <w:t xml:space="preserve">  </w:t>
      </w:r>
      <w:r w:rsidR="00BA2099" w:rsidRPr="00C266FD">
        <w:rPr>
          <w:sz w:val="20"/>
          <w:szCs w:val="22"/>
        </w:rPr>
        <w:sym w:font="Symbol" w:char="F0B7"/>
      </w:r>
      <w:r w:rsidR="00BA2099" w:rsidRPr="00C266FD">
        <w:rPr>
          <w:sz w:val="20"/>
          <w:szCs w:val="22"/>
        </w:rPr>
        <w:t xml:space="preserve">  </w:t>
      </w:r>
      <w:r w:rsidRPr="00C266FD">
        <w:rPr>
          <w:sz w:val="20"/>
          <w:szCs w:val="22"/>
        </w:rPr>
        <w:t>(1)570-392-7613</w:t>
      </w:r>
    </w:p>
    <w:sdt>
      <w:sdtPr>
        <w:alias w:val="Objective:"/>
        <w:tag w:val="Objective:"/>
        <w:id w:val="-1966113194"/>
        <w:placeholder>
          <w:docPart w:val="09A49B13D04F4D62BCBDE7B9F604E462"/>
        </w:placeholder>
        <w:temporary/>
        <w:showingPlcHdr/>
        <w15:appearance w15:val="hidden"/>
      </w:sdtPr>
      <w:sdtContent>
        <w:p w14:paraId="5D2E4E54" w14:textId="77777777" w:rsidR="0099383E" w:rsidRDefault="00BA2099" w:rsidP="00C266FD">
          <w:pPr>
            <w:pStyle w:val="Heading1"/>
            <w:spacing w:line="240" w:lineRule="exact"/>
          </w:pPr>
          <w:r>
            <w:t>Objective</w:t>
          </w:r>
        </w:p>
      </w:sdtContent>
    </w:sdt>
    <w:p w14:paraId="24381FA2" w14:textId="4C1FFD09" w:rsidR="00B739FB" w:rsidRDefault="00F07415">
      <w:r>
        <w:t>Prospective</w:t>
      </w:r>
      <w:r w:rsidR="002137D1">
        <w:t>, upcoming</w:t>
      </w:r>
      <w:r>
        <w:t xml:space="preserve"> Millersville University graduate seeking a</w:t>
      </w:r>
      <w:r w:rsidR="009915DB">
        <w:t xml:space="preserve">n internship in </w:t>
      </w:r>
      <w:r w:rsidR="00A47DE5">
        <w:t>web development.</w:t>
      </w:r>
    </w:p>
    <w:p w14:paraId="4633F3DC" w14:textId="459A7691" w:rsidR="0099383E" w:rsidRDefault="00000000" w:rsidP="00CD3231">
      <w:pPr>
        <w:pStyle w:val="Heading1"/>
        <w:tabs>
          <w:tab w:val="center" w:pos="4680"/>
        </w:tabs>
      </w:pPr>
      <w:sdt>
        <w:sdtPr>
          <w:alias w:val="Education:"/>
          <w:tag w:val="Education:"/>
          <w:id w:val="762492625"/>
          <w:placeholder>
            <w:docPart w:val="5D9B470DBF1C415C8DCF4D14C23C6527"/>
          </w:placeholder>
          <w:temporary/>
          <w:showingPlcHdr/>
          <w15:appearance w15:val="hidden"/>
        </w:sdtPr>
        <w:sdtContent>
          <w:r w:rsidR="00BA2099" w:rsidRPr="003F0206">
            <w:rPr>
              <w:sz w:val="22"/>
              <w:szCs w:val="24"/>
            </w:rPr>
            <w:t>Education</w:t>
          </w:r>
        </w:sdtContent>
      </w:sdt>
      <w:r w:rsidR="00CD3231">
        <w:tab/>
      </w:r>
    </w:p>
    <w:p w14:paraId="521F0AC0" w14:textId="0AD6713D" w:rsidR="0099383E" w:rsidRDefault="00935D1C" w:rsidP="002137D1">
      <w:pPr>
        <w:pStyle w:val="Heading2"/>
        <w:spacing w:before="0" w:line="0" w:lineRule="atLeast"/>
      </w:pPr>
      <w:r>
        <w:t>Millersville University</w:t>
      </w:r>
    </w:p>
    <w:p w14:paraId="3B33764C" w14:textId="77777777" w:rsidR="003F0206" w:rsidRDefault="00935D1C" w:rsidP="002137D1">
      <w:pPr>
        <w:spacing w:before="0" w:after="0" w:line="0" w:lineRule="atLeast"/>
      </w:pPr>
      <w:r>
        <w:t>Expected Graduation Date</w:t>
      </w:r>
      <w:r w:rsidR="00B739FB">
        <w:t>:</w:t>
      </w:r>
      <w:r>
        <w:t xml:space="preserve"> December </w:t>
      </w:r>
      <w:r w:rsidR="00B739FB">
        <w:t xml:space="preserve">2022 | </w:t>
      </w:r>
      <w:r>
        <w:t>Bachelor’s Degree in Computer Science</w:t>
      </w:r>
      <w:r w:rsidR="003F0206">
        <w:t xml:space="preserve"> | </w:t>
      </w:r>
    </w:p>
    <w:p w14:paraId="00949B6E" w14:textId="1C7B247C" w:rsidR="0099383E" w:rsidRDefault="003F0206" w:rsidP="002137D1">
      <w:pPr>
        <w:spacing w:before="0" w:after="0" w:line="0" w:lineRule="atLeast"/>
      </w:pPr>
      <w:r>
        <w:t>Current GPA: 2.98</w:t>
      </w:r>
    </w:p>
    <w:sdt>
      <w:sdtPr>
        <w:alias w:val="Experience:"/>
        <w:tag w:val="Experience:"/>
        <w:id w:val="-625157616"/>
        <w:placeholder>
          <w:docPart w:val="38E8175DC1A147F0BE7EABE311ECEB4C"/>
        </w:placeholder>
        <w:temporary/>
        <w:showingPlcHdr/>
        <w15:appearance w15:val="hidden"/>
      </w:sdtPr>
      <w:sdtContent>
        <w:p w14:paraId="601B797D" w14:textId="77777777" w:rsidR="0099383E" w:rsidRDefault="00BA2099">
          <w:pPr>
            <w:pStyle w:val="Heading1"/>
          </w:pPr>
          <w:r w:rsidRPr="003F0206">
            <w:rPr>
              <w:sz w:val="24"/>
              <w:szCs w:val="28"/>
            </w:rPr>
            <w:t>Experience</w:t>
          </w:r>
        </w:p>
      </w:sdtContent>
    </w:sdt>
    <w:p w14:paraId="4BF9C2B2" w14:textId="47AEF484" w:rsidR="00B739FB" w:rsidRPr="00B739FB" w:rsidRDefault="00935D1C" w:rsidP="00D5306A">
      <w:pPr>
        <w:pStyle w:val="Heading2"/>
        <w:spacing w:before="0" w:line="0" w:lineRule="atLeast"/>
      </w:pPr>
      <w:r>
        <w:t>Red Lion Café Inc.</w:t>
      </w:r>
      <w:r w:rsidR="00BA2099">
        <w:t xml:space="preserve"> | </w:t>
      </w:r>
      <w:r>
        <w:t xml:space="preserve">697 </w:t>
      </w:r>
      <w:proofErr w:type="spellStart"/>
      <w:r>
        <w:t>Deturksville</w:t>
      </w:r>
      <w:proofErr w:type="spellEnd"/>
      <w:r>
        <w:t xml:space="preserve"> Road, Pine Grove, PA 19605</w:t>
      </w:r>
    </w:p>
    <w:p w14:paraId="4D3F6A2F" w14:textId="5B9DE5AD" w:rsidR="00935D1C" w:rsidRDefault="00935D1C" w:rsidP="00D5306A">
      <w:pPr>
        <w:pStyle w:val="Heading3"/>
        <w:spacing w:before="0" w:after="0" w:line="0" w:lineRule="atLeast"/>
      </w:pPr>
      <w:r>
        <w:t>Dishwasher/Custodial Staff</w:t>
      </w:r>
      <w:r w:rsidR="00B739FB">
        <w:t xml:space="preserve"> | June 2015 – August 2021</w:t>
      </w:r>
    </w:p>
    <w:p w14:paraId="59C3BE0C" w14:textId="5ECD9DD3" w:rsidR="00920A19" w:rsidRDefault="00B739FB" w:rsidP="00D5306A">
      <w:pPr>
        <w:spacing w:before="0" w:after="0" w:line="0" w:lineRule="atLeast"/>
      </w:pPr>
      <w:r>
        <w:t>Maintain</w:t>
      </w:r>
      <w:r w:rsidR="00CD3231">
        <w:t>ed</w:t>
      </w:r>
      <w:r>
        <w:t xml:space="preserve"> a clean and sanitary environment for prepping</w:t>
      </w:r>
      <w:r w:rsidR="00F07415">
        <w:t xml:space="preserve"> food and foodstuff</w:t>
      </w:r>
      <w:r w:rsidR="00920A19">
        <w:t>s</w:t>
      </w:r>
    </w:p>
    <w:p w14:paraId="112C9D11" w14:textId="779260DA" w:rsidR="00CD3231" w:rsidRDefault="00CD3231" w:rsidP="00D5306A">
      <w:pPr>
        <w:spacing w:before="0" w:after="0" w:line="0" w:lineRule="atLeast"/>
      </w:pPr>
      <w:r>
        <w:t>Maintained high standards of customer service during high-volume, fast-paced operations</w:t>
      </w:r>
    </w:p>
    <w:p w14:paraId="669AFFF5" w14:textId="77777777" w:rsidR="00CD3231" w:rsidRDefault="00CD3231" w:rsidP="00D5306A">
      <w:pPr>
        <w:spacing w:before="0" w:after="0" w:line="0" w:lineRule="atLeast"/>
      </w:pPr>
    </w:p>
    <w:p w14:paraId="455EACDF" w14:textId="6F748529" w:rsidR="00920A19" w:rsidRPr="00B739FB" w:rsidRDefault="00920A19" w:rsidP="00D5306A">
      <w:pPr>
        <w:pStyle w:val="Heading2"/>
        <w:spacing w:before="0" w:line="0" w:lineRule="atLeast"/>
        <w:contextualSpacing/>
      </w:pPr>
      <w:r>
        <w:t>Millersville University – The Anchor | Millersville University PO Box 1002 Millersville, PA</w:t>
      </w:r>
      <w:r w:rsidR="00872DCE">
        <w:t xml:space="preserve"> </w:t>
      </w:r>
      <w:r>
        <w:t>17551-0302</w:t>
      </w:r>
    </w:p>
    <w:p w14:paraId="5C1AD109" w14:textId="32DC5EE7" w:rsidR="00920A19" w:rsidRDefault="00920A19" w:rsidP="00D5306A">
      <w:pPr>
        <w:pStyle w:val="Heading3"/>
        <w:spacing w:before="0" w:after="0" w:line="0" w:lineRule="atLeast"/>
        <w:contextualSpacing/>
      </w:pPr>
      <w:r>
        <w:t xml:space="preserve">Food Prep/Custodial Staff | </w:t>
      </w:r>
      <w:r w:rsidR="00CD3231">
        <w:t>December 2019 – March 2020; August 2021 - Present</w:t>
      </w:r>
    </w:p>
    <w:p w14:paraId="0BD220F0" w14:textId="677C8BDD" w:rsidR="00920A19" w:rsidRDefault="00920A19" w:rsidP="00D5306A">
      <w:pPr>
        <w:spacing w:before="0" w:after="0" w:line="0" w:lineRule="atLeast"/>
        <w:contextualSpacing/>
      </w:pPr>
      <w:r>
        <w:t>Maintain</w:t>
      </w:r>
      <w:r w:rsidR="00CD3231">
        <w:t>ed</w:t>
      </w:r>
      <w:r>
        <w:t xml:space="preserve"> a clean and sanitary environment for prepping food and foodstuffs</w:t>
      </w:r>
    </w:p>
    <w:p w14:paraId="499217BF" w14:textId="496D986D" w:rsidR="00CD3231" w:rsidRDefault="00CD3231" w:rsidP="00D5306A">
      <w:pPr>
        <w:spacing w:before="0" w:after="0" w:line="0" w:lineRule="atLeast"/>
        <w:contextualSpacing/>
      </w:pPr>
      <w:r>
        <w:t>Maintained high standards of customer service during high-volume, fast-paced operations.</w:t>
      </w:r>
    </w:p>
    <w:p w14:paraId="0C7D7CDF" w14:textId="300E9732" w:rsidR="00CD3231" w:rsidRDefault="00CD3231" w:rsidP="00D5306A">
      <w:pPr>
        <w:spacing w:before="0" w:after="0" w:line="0" w:lineRule="atLeast"/>
        <w:contextualSpacing/>
      </w:pPr>
      <w:r>
        <w:t xml:space="preserve">Followed procedures for safe food preparation, </w:t>
      </w:r>
      <w:proofErr w:type="gramStart"/>
      <w:r>
        <w:t>assembly</w:t>
      </w:r>
      <w:proofErr w:type="gramEnd"/>
      <w:r>
        <w:t xml:space="preserve"> and presentation.</w:t>
      </w:r>
    </w:p>
    <w:p w14:paraId="3ACB20F2" w14:textId="4EA69CC5" w:rsidR="00CD3231" w:rsidRDefault="00CD3231" w:rsidP="00D5306A">
      <w:pPr>
        <w:spacing w:before="0" w:after="0" w:line="0" w:lineRule="atLeast"/>
        <w:contextualSpacing/>
      </w:pPr>
      <w:r>
        <w:t>Assisted management with inventory control.</w:t>
      </w:r>
    </w:p>
    <w:p w14:paraId="68D9191D" w14:textId="77777777" w:rsidR="00872DCE" w:rsidRDefault="00872DCE" w:rsidP="00D5306A">
      <w:pPr>
        <w:spacing w:before="0" w:after="0" w:line="0" w:lineRule="atLeast"/>
      </w:pPr>
    </w:p>
    <w:p w14:paraId="79AA8011" w14:textId="1EED714D" w:rsidR="00872DCE" w:rsidRPr="00B739FB" w:rsidRDefault="00872DCE" w:rsidP="00D5306A">
      <w:pPr>
        <w:pStyle w:val="Heading2"/>
        <w:spacing w:before="0" w:line="0" w:lineRule="atLeast"/>
        <w:contextualSpacing/>
      </w:pPr>
      <w:r>
        <w:t>City of Lebanon Authority</w:t>
      </w:r>
      <w:r w:rsidR="00F75E06">
        <w:t xml:space="preserve"> – Wastewater Treatment F</w:t>
      </w:r>
      <w:r w:rsidR="00A5254C">
        <w:t>a</w:t>
      </w:r>
      <w:r w:rsidR="00F75E06">
        <w:t>cility</w:t>
      </w:r>
      <w:r>
        <w:t xml:space="preserve"> | 2311 Ridgeview Road, Lebanon, PA, 17042</w:t>
      </w:r>
    </w:p>
    <w:p w14:paraId="1D0016B8" w14:textId="1615ADB5" w:rsidR="00872DCE" w:rsidRDefault="00872DCE" w:rsidP="00D5306A">
      <w:pPr>
        <w:pStyle w:val="Heading3"/>
        <w:spacing w:before="0" w:after="0" w:line="0" w:lineRule="atLeast"/>
        <w:contextualSpacing/>
      </w:pPr>
      <w:r>
        <w:t>Seasonal Landscaping/Custodial | August 2020; May 2021 – August 2021</w:t>
      </w:r>
    </w:p>
    <w:p w14:paraId="3CF9DA04" w14:textId="582AE134" w:rsidR="00872DCE" w:rsidRDefault="00F75E06" w:rsidP="00D5306A">
      <w:pPr>
        <w:spacing w:before="0" w:after="0" w:line="0" w:lineRule="atLeast"/>
        <w:contextualSpacing/>
      </w:pPr>
      <w:r>
        <w:t>Assisted in maintaining a safe work environment for myself and my fellow employees</w:t>
      </w:r>
    </w:p>
    <w:p w14:paraId="46637028" w14:textId="3BD5540A" w:rsidR="00F75E06" w:rsidRDefault="00F75E06" w:rsidP="00D5306A">
      <w:pPr>
        <w:spacing w:before="0" w:after="0" w:line="0" w:lineRule="atLeast"/>
        <w:contextualSpacing/>
      </w:pPr>
      <w:r>
        <w:t>Provided basic lawn care to outdoor areas</w:t>
      </w:r>
    </w:p>
    <w:p w14:paraId="09C070E0" w14:textId="13AB2546" w:rsidR="00D5306A" w:rsidRPr="00920A19" w:rsidRDefault="00F75E06" w:rsidP="00C266FD">
      <w:pPr>
        <w:spacing w:after="0"/>
        <w:contextualSpacing/>
      </w:pPr>
      <w:r>
        <w:t>Maintained the cleanliness of buildings and structures necessary for operation</w:t>
      </w:r>
      <w:r w:rsidR="002137D1">
        <w:t>s</w:t>
      </w:r>
    </w:p>
    <w:p w14:paraId="5F435B0D" w14:textId="4D470871" w:rsidR="0099383E" w:rsidRPr="00C86C50" w:rsidRDefault="00000000" w:rsidP="00C266FD">
      <w:pPr>
        <w:pStyle w:val="Heading1"/>
        <w:spacing w:before="120"/>
        <w:rPr>
          <w:sz w:val="24"/>
          <w:szCs w:val="28"/>
        </w:rPr>
      </w:pPr>
      <w:sdt>
        <w:sdtPr>
          <w:rPr>
            <w:sz w:val="24"/>
            <w:szCs w:val="28"/>
          </w:rPr>
          <w:alias w:val="Skills:"/>
          <w:tag w:val="Skills:"/>
          <w:id w:val="-51398160"/>
          <w:placeholder>
            <w:docPart w:val="D77A78FA26B44CD5A837D97C6F048955"/>
          </w:placeholder>
          <w:temporary/>
          <w:showingPlcHdr/>
          <w15:appearance w15:val="hidden"/>
        </w:sdtPr>
        <w:sdtContent>
          <w:r w:rsidR="00BA2099" w:rsidRPr="00C86C50">
            <w:rPr>
              <w:sz w:val="24"/>
              <w:szCs w:val="28"/>
            </w:rPr>
            <w:t>Skills</w:t>
          </w:r>
        </w:sdtContent>
      </w:sdt>
      <w:r w:rsidR="006149D4" w:rsidRPr="00C86C50">
        <w:rPr>
          <w:sz w:val="24"/>
          <w:szCs w:val="28"/>
        </w:rPr>
        <w:t xml:space="preserve"> / </w:t>
      </w:r>
      <w:r w:rsidR="00A5254C" w:rsidRPr="00C86C50">
        <w:rPr>
          <w:sz w:val="24"/>
          <w:szCs w:val="28"/>
        </w:rPr>
        <w:t>Proficiencies</w:t>
      </w:r>
    </w:p>
    <w:p w14:paraId="044E90B1" w14:textId="77777777" w:rsidR="00A5254C" w:rsidRDefault="00A5254C" w:rsidP="003448C9">
      <w:pPr>
        <w:pStyle w:val="ListBullet"/>
        <w:sectPr w:rsidR="00A5254C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75E3" w14:paraId="5F914CDC" w14:textId="77777777" w:rsidTr="00AA5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9FB69F" w14:textId="6A32ADD8" w:rsidR="00B175E3" w:rsidRDefault="00AA58D4" w:rsidP="00AA58D4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Programming Languages</w:t>
            </w:r>
          </w:p>
        </w:tc>
        <w:tc>
          <w:tcPr>
            <w:tcW w:w="3117" w:type="dxa"/>
          </w:tcPr>
          <w:p w14:paraId="072DC097" w14:textId="550B52E6" w:rsidR="00B175E3" w:rsidRDefault="00EA69C4" w:rsidP="00AA58D4">
            <w:pPr>
              <w:pStyle w:val="ListBulle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  <w:r w:rsidR="009459FC">
              <w:t>/Tools</w:t>
            </w:r>
          </w:p>
        </w:tc>
        <w:tc>
          <w:tcPr>
            <w:tcW w:w="3117" w:type="dxa"/>
          </w:tcPr>
          <w:p w14:paraId="014217A2" w14:textId="0D6630E9" w:rsidR="00B175E3" w:rsidRDefault="00EA69C4" w:rsidP="00AA58D4">
            <w:pPr>
              <w:pStyle w:val="ListBulle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Skills</w:t>
            </w:r>
          </w:p>
        </w:tc>
      </w:tr>
      <w:tr w:rsidR="00B175E3" w14:paraId="4EE5FCDA" w14:textId="77777777" w:rsidTr="00AA5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3E77CD" w14:textId="71035F8A" w:rsidR="00B175E3" w:rsidRDefault="00AA58D4" w:rsidP="00AA58D4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C++</w:t>
            </w:r>
          </w:p>
        </w:tc>
        <w:tc>
          <w:tcPr>
            <w:tcW w:w="3117" w:type="dxa"/>
          </w:tcPr>
          <w:p w14:paraId="4B86DDA5" w14:textId="5246C142" w:rsidR="00B175E3" w:rsidRDefault="00EA69C4" w:rsidP="00AA58D4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Studio Code</w:t>
            </w:r>
          </w:p>
        </w:tc>
        <w:tc>
          <w:tcPr>
            <w:tcW w:w="3117" w:type="dxa"/>
          </w:tcPr>
          <w:p w14:paraId="0FF1EB8B" w14:textId="7DBB8740" w:rsidR="00B175E3" w:rsidRDefault="00EA69C4" w:rsidP="00AA58D4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Creativity</w:t>
            </w:r>
          </w:p>
        </w:tc>
      </w:tr>
      <w:tr w:rsidR="00B175E3" w14:paraId="4D09B6BB" w14:textId="77777777" w:rsidTr="00AA5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220A5D" w14:textId="2AC40BA3" w:rsidR="00AA58D4" w:rsidRPr="00AA58D4" w:rsidRDefault="00AA58D4" w:rsidP="00AA58D4">
            <w:pPr>
              <w:pStyle w:val="ListBullet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>
              <w:t>Python</w:t>
            </w:r>
          </w:p>
        </w:tc>
        <w:tc>
          <w:tcPr>
            <w:tcW w:w="3117" w:type="dxa"/>
          </w:tcPr>
          <w:p w14:paraId="7CF48373" w14:textId="2EB694A9" w:rsidR="00B175E3" w:rsidRDefault="009459FC" w:rsidP="00AA58D4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MongoDB</w:t>
            </w:r>
          </w:p>
        </w:tc>
        <w:tc>
          <w:tcPr>
            <w:tcW w:w="3117" w:type="dxa"/>
          </w:tcPr>
          <w:p w14:paraId="4B63C1AC" w14:textId="664C949F" w:rsidR="00B175E3" w:rsidRDefault="009915DB" w:rsidP="00AA58D4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Skills</w:t>
            </w:r>
          </w:p>
        </w:tc>
      </w:tr>
      <w:tr w:rsidR="00B175E3" w14:paraId="450A3BFD" w14:textId="77777777" w:rsidTr="00AA5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B3F635" w14:textId="62B8162C" w:rsidR="00B175E3" w:rsidRDefault="00A47DE5" w:rsidP="00AA58D4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HTML</w:t>
            </w:r>
            <w:r w:rsidR="00556C31">
              <w:t>/CSS</w:t>
            </w:r>
          </w:p>
        </w:tc>
        <w:tc>
          <w:tcPr>
            <w:tcW w:w="3117" w:type="dxa"/>
          </w:tcPr>
          <w:p w14:paraId="7AF913A9" w14:textId="2E7D6718" w:rsidR="00B175E3" w:rsidRDefault="00EA69C4" w:rsidP="00AA58D4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3117" w:type="dxa"/>
          </w:tcPr>
          <w:p w14:paraId="40743461" w14:textId="51351F32" w:rsidR="00B175E3" w:rsidRDefault="007033AF" w:rsidP="00600635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</w:t>
            </w:r>
            <w:r w:rsidR="009915DB">
              <w:t>nologically Literate</w:t>
            </w:r>
          </w:p>
        </w:tc>
      </w:tr>
      <w:tr w:rsidR="00B175E3" w14:paraId="17D4DF6B" w14:textId="77777777" w:rsidTr="00AA5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AC2F14" w14:textId="79DD9EAB" w:rsidR="00B175E3" w:rsidRDefault="00AA58D4" w:rsidP="00AA58D4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Java</w:t>
            </w:r>
          </w:p>
        </w:tc>
        <w:tc>
          <w:tcPr>
            <w:tcW w:w="3117" w:type="dxa"/>
          </w:tcPr>
          <w:p w14:paraId="4C96E7C2" w14:textId="5C42C403" w:rsidR="00B175E3" w:rsidRDefault="009915DB" w:rsidP="00AA58D4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Slack</w:t>
            </w:r>
          </w:p>
        </w:tc>
        <w:tc>
          <w:tcPr>
            <w:tcW w:w="3117" w:type="dxa"/>
          </w:tcPr>
          <w:p w14:paraId="5445E0FB" w14:textId="7DF7DCA2" w:rsidR="00B175E3" w:rsidRDefault="00867D95" w:rsidP="00AA58D4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Resourcefulness</w:t>
            </w:r>
          </w:p>
        </w:tc>
      </w:tr>
      <w:tr w:rsidR="00B175E3" w14:paraId="11B97DED" w14:textId="77777777" w:rsidTr="00AA5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8BC45E" w14:textId="2AD7CBA9" w:rsidR="00B175E3" w:rsidRDefault="00556C31" w:rsidP="00AA58D4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</w:t>
            </w:r>
          </w:p>
        </w:tc>
        <w:tc>
          <w:tcPr>
            <w:tcW w:w="3117" w:type="dxa"/>
          </w:tcPr>
          <w:p w14:paraId="78F92256" w14:textId="309DEF07" w:rsidR="00B175E3" w:rsidRDefault="00EA69C4" w:rsidP="00AA58D4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Eclipse</w:t>
            </w:r>
          </w:p>
        </w:tc>
        <w:tc>
          <w:tcPr>
            <w:tcW w:w="3117" w:type="dxa"/>
          </w:tcPr>
          <w:p w14:paraId="08A7356E" w14:textId="159B1EE5" w:rsidR="00B175E3" w:rsidRDefault="009459FC" w:rsidP="00AA58D4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Self-Motivated</w:t>
            </w:r>
          </w:p>
        </w:tc>
      </w:tr>
      <w:tr w:rsidR="00867D95" w14:paraId="575E6139" w14:textId="77777777" w:rsidTr="00AA5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768BE6" w14:textId="307A8096" w:rsidR="00867D95" w:rsidRDefault="009A48CC" w:rsidP="009A48CC">
            <w:pPr>
              <w:pStyle w:val="ListBullet"/>
              <w:numPr>
                <w:ilvl w:val="0"/>
                <w:numId w:val="0"/>
              </w:numPr>
              <w:tabs>
                <w:tab w:val="left" w:pos="624"/>
                <w:tab w:val="center" w:pos="1450"/>
              </w:tabs>
            </w:pPr>
            <w:r>
              <w:tab/>
            </w:r>
            <w:r>
              <w:tab/>
            </w:r>
            <w:r w:rsidR="00867D95">
              <w:t>SQL</w:t>
            </w:r>
          </w:p>
        </w:tc>
        <w:tc>
          <w:tcPr>
            <w:tcW w:w="3117" w:type="dxa"/>
          </w:tcPr>
          <w:p w14:paraId="62E1D736" w14:textId="55EA0EBA" w:rsidR="00867D95" w:rsidRDefault="00867D95" w:rsidP="00AA58D4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</w:t>
            </w:r>
          </w:p>
        </w:tc>
        <w:tc>
          <w:tcPr>
            <w:tcW w:w="3117" w:type="dxa"/>
          </w:tcPr>
          <w:p w14:paraId="0D0A1899" w14:textId="6B781F4D" w:rsidR="00867D95" w:rsidRDefault="009459FC" w:rsidP="00AA58D4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Task-Oriented</w:t>
            </w:r>
          </w:p>
        </w:tc>
      </w:tr>
    </w:tbl>
    <w:p w14:paraId="046DBBA1" w14:textId="70D4A070" w:rsidR="006149D4" w:rsidRDefault="006149D4" w:rsidP="00C266FD">
      <w:pPr>
        <w:pStyle w:val="ListBullet"/>
        <w:numPr>
          <w:ilvl w:val="0"/>
          <w:numId w:val="0"/>
        </w:numPr>
      </w:pPr>
    </w:p>
    <w:sectPr w:rsidR="006149D4" w:rsidSect="00D96F44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D59A5" w14:textId="77777777" w:rsidR="00BD34B3" w:rsidRDefault="00BD34B3">
      <w:pPr>
        <w:spacing w:after="0"/>
      </w:pPr>
      <w:r>
        <w:separator/>
      </w:r>
    </w:p>
  </w:endnote>
  <w:endnote w:type="continuationSeparator" w:id="0">
    <w:p w14:paraId="0D63061B" w14:textId="77777777" w:rsidR="00BD34B3" w:rsidRDefault="00BD34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0635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BF764" w14:textId="77777777" w:rsidR="0099383E" w:rsidRDefault="00BA20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F4D5" w14:textId="72A84176" w:rsidR="00150903" w:rsidRDefault="001509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BCC30" w14:textId="77777777" w:rsidR="00BD34B3" w:rsidRDefault="00BD34B3">
      <w:pPr>
        <w:spacing w:after="0"/>
      </w:pPr>
      <w:r>
        <w:separator/>
      </w:r>
    </w:p>
  </w:footnote>
  <w:footnote w:type="continuationSeparator" w:id="0">
    <w:p w14:paraId="0DE384BD" w14:textId="77777777" w:rsidR="00BD34B3" w:rsidRDefault="00BD34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Your Name:"/>
      <w:tag w:val="Your Name:"/>
      <w:id w:val="905105459"/>
      <w:placeholder>
        <w:docPart w:val="C3EC93113F7D448197F7C01998117AA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15:appearance w15:val="hidden"/>
      <w:text/>
    </w:sdtPr>
    <w:sdtContent>
      <w:p w14:paraId="5FC56ABE" w14:textId="03B11DDC" w:rsidR="0099383E" w:rsidRDefault="00935D1C">
        <w:pPr>
          <w:pStyle w:val="Header"/>
        </w:pPr>
        <w:r>
          <w:t>John M. Shenk</w:t>
        </w:r>
      </w:p>
    </w:sdtContent>
  </w:sdt>
  <w:p w14:paraId="339CF0BD" w14:textId="77777777" w:rsidR="0099383E" w:rsidRDefault="00000000">
    <w:pPr>
      <w:pStyle w:val="Header"/>
    </w:pPr>
    <w:sdt>
      <w:sdtPr>
        <w:alias w:val="Ellipsis:"/>
        <w:tag w:val="Ellipsis:"/>
        <w:id w:val="1231048129"/>
        <w:placeholder>
          <w:docPart w:val="12B318EE8E1841A9807D3C6A88E3B866"/>
        </w:placeholder>
        <w:temporary/>
        <w:showingPlcHdr/>
        <w15:appearance w15:val="hidden"/>
      </w:sdtPr>
      <w:sdtContent>
        <w:r w:rsidR="00BB4D53">
          <w:sym w:font="Symbol" w:char="F0B7"/>
        </w:r>
        <w:r w:rsidR="00BB4D53">
          <w:t xml:space="preserve"> </w:t>
        </w:r>
        <w:r w:rsidR="00BB4D53">
          <w:sym w:font="Symbol" w:char="F0B7"/>
        </w:r>
        <w:r w:rsidR="00BB4D53">
          <w:t xml:space="preserve"> </w:t>
        </w:r>
        <w:r w:rsidR="00BB4D53"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3858" w14:textId="75C49A33" w:rsidR="00150903" w:rsidRDefault="00150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28CA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4BF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D0A8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F269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A4C8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A8C8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E0C3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56F1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64A82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7F7F7F" w:themeColor="text1" w:themeTint="80"/>
      </w:rPr>
    </w:lvl>
  </w:abstractNum>
  <w:abstractNum w:abstractNumId="9" w15:restartNumberingAfterBreak="0">
    <w:nsid w:val="FFFFFF89"/>
    <w:multiLevelType w:val="singleLevel"/>
    <w:tmpl w:val="56AEE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73280"/>
    <w:multiLevelType w:val="hybridMultilevel"/>
    <w:tmpl w:val="040CA268"/>
    <w:lvl w:ilvl="0" w:tplc="33F0D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D2481"/>
    <w:multiLevelType w:val="multilevel"/>
    <w:tmpl w:val="45007D7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F7F7F" w:themeColor="text1" w:themeTint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7F7F7F" w:themeColor="text1" w:themeTint="8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F7F7F" w:themeColor="text1" w:themeTint="8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7F7F7F" w:themeColor="text1" w:themeTint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7F7F7F" w:themeColor="text1" w:themeTint="8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7F7F7F" w:themeColor="text1" w:themeTint="8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7F7F7F" w:themeColor="text1" w:themeTint="8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7F7F7F" w:themeColor="text1" w:themeTint="80"/>
      </w:rPr>
    </w:lvl>
  </w:abstractNum>
  <w:abstractNum w:abstractNumId="1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566754">
    <w:abstractNumId w:val="16"/>
  </w:num>
  <w:num w:numId="2" w16cid:durableId="1745057242">
    <w:abstractNumId w:val="13"/>
  </w:num>
  <w:num w:numId="3" w16cid:durableId="1995992332">
    <w:abstractNumId w:val="14"/>
  </w:num>
  <w:num w:numId="4" w16cid:durableId="811756058">
    <w:abstractNumId w:val="11"/>
  </w:num>
  <w:num w:numId="5" w16cid:durableId="1434473941">
    <w:abstractNumId w:val="15"/>
  </w:num>
  <w:num w:numId="6" w16cid:durableId="897859627">
    <w:abstractNumId w:val="9"/>
  </w:num>
  <w:num w:numId="7" w16cid:durableId="1127165607">
    <w:abstractNumId w:val="8"/>
  </w:num>
  <w:num w:numId="8" w16cid:durableId="1397314398">
    <w:abstractNumId w:val="10"/>
  </w:num>
  <w:num w:numId="9" w16cid:durableId="1482045152">
    <w:abstractNumId w:val="12"/>
  </w:num>
  <w:num w:numId="10" w16cid:durableId="625625667">
    <w:abstractNumId w:val="7"/>
  </w:num>
  <w:num w:numId="11" w16cid:durableId="1722750331">
    <w:abstractNumId w:val="6"/>
  </w:num>
  <w:num w:numId="12" w16cid:durableId="861013785">
    <w:abstractNumId w:val="5"/>
  </w:num>
  <w:num w:numId="13" w16cid:durableId="1798794066">
    <w:abstractNumId w:val="4"/>
  </w:num>
  <w:num w:numId="14" w16cid:durableId="1751928479">
    <w:abstractNumId w:val="3"/>
  </w:num>
  <w:num w:numId="15" w16cid:durableId="1441680920">
    <w:abstractNumId w:val="2"/>
  </w:num>
  <w:num w:numId="16" w16cid:durableId="1670016068">
    <w:abstractNumId w:val="1"/>
  </w:num>
  <w:num w:numId="17" w16cid:durableId="2075733158">
    <w:abstractNumId w:val="0"/>
  </w:num>
  <w:num w:numId="18" w16cid:durableId="10675322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9D"/>
    <w:rsid w:val="00037848"/>
    <w:rsid w:val="000845FD"/>
    <w:rsid w:val="00150903"/>
    <w:rsid w:val="001D51D4"/>
    <w:rsid w:val="001D6479"/>
    <w:rsid w:val="002137D1"/>
    <w:rsid w:val="002D05AF"/>
    <w:rsid w:val="003448C9"/>
    <w:rsid w:val="003F0206"/>
    <w:rsid w:val="004C68A4"/>
    <w:rsid w:val="00503A37"/>
    <w:rsid w:val="00556C31"/>
    <w:rsid w:val="00580C23"/>
    <w:rsid w:val="00586C83"/>
    <w:rsid w:val="00600635"/>
    <w:rsid w:val="006149D4"/>
    <w:rsid w:val="006579CC"/>
    <w:rsid w:val="007033AF"/>
    <w:rsid w:val="00745011"/>
    <w:rsid w:val="007B3AE5"/>
    <w:rsid w:val="00867D95"/>
    <w:rsid w:val="00872DCE"/>
    <w:rsid w:val="008B049D"/>
    <w:rsid w:val="008C1202"/>
    <w:rsid w:val="008E78C7"/>
    <w:rsid w:val="00920A19"/>
    <w:rsid w:val="00935D1C"/>
    <w:rsid w:val="009459FC"/>
    <w:rsid w:val="009915DB"/>
    <w:rsid w:val="0099383E"/>
    <w:rsid w:val="009A48CC"/>
    <w:rsid w:val="00A45CB2"/>
    <w:rsid w:val="00A47DE5"/>
    <w:rsid w:val="00A5254C"/>
    <w:rsid w:val="00AA37C2"/>
    <w:rsid w:val="00AA58D4"/>
    <w:rsid w:val="00AD672A"/>
    <w:rsid w:val="00B175E3"/>
    <w:rsid w:val="00B739FB"/>
    <w:rsid w:val="00BA2099"/>
    <w:rsid w:val="00BB4D53"/>
    <w:rsid w:val="00BD34B3"/>
    <w:rsid w:val="00BD40A1"/>
    <w:rsid w:val="00BF6855"/>
    <w:rsid w:val="00C266FD"/>
    <w:rsid w:val="00C75BEE"/>
    <w:rsid w:val="00C86C50"/>
    <w:rsid w:val="00CD3231"/>
    <w:rsid w:val="00D5306A"/>
    <w:rsid w:val="00D96F44"/>
    <w:rsid w:val="00EA55E4"/>
    <w:rsid w:val="00EA69C4"/>
    <w:rsid w:val="00EF5A59"/>
    <w:rsid w:val="00F07415"/>
    <w:rsid w:val="00F726E7"/>
    <w:rsid w:val="00F75E06"/>
    <w:rsid w:val="00FC5A6C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99D65"/>
  <w15:docId w15:val="{109507B6-60F0-44D2-9305-95DA6862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8C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8C9"/>
    <w:pPr>
      <w:keepNext/>
      <w:keepLines/>
      <w:outlineLvl w:val="2"/>
    </w:pPr>
    <w:rPr>
      <w:rFonts w:cstheme="majorBidi"/>
      <w:bCs/>
      <w:color w:val="42558C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/>
    </w:pPr>
    <w:tblPr/>
    <w:tblStylePr w:type="firstRow">
      <w:rPr>
        <w:rFonts w:ascii="Aharoni" w:hAnsi="Aharoni"/>
        <w:b/>
        <w:sz w:val="36"/>
      </w:rPr>
    </w:tblStylePr>
  </w:style>
  <w:style w:type="paragraph" w:styleId="ListBullet">
    <w:name w:val="List Bullet"/>
    <w:basedOn w:val="Normal"/>
    <w:uiPriority w:val="10"/>
    <w:qFormat/>
    <w:pPr>
      <w:numPr>
        <w:numId w:val="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48C9"/>
    <w:rPr>
      <w:rFonts w:cstheme="majorBidi"/>
      <w:bCs/>
      <w:color w:val="42558C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after="120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2"/>
    <w:unhideWhenUsed/>
    <w:pPr>
      <w:numPr>
        <w:ilvl w:val="1"/>
      </w:numPr>
      <w:spacing w:after="360"/>
      <w:contextualSpacing/>
      <w:jc w:val="center"/>
    </w:pPr>
    <w:rPr>
      <w:rFonts w:cstheme="majorBidi"/>
      <w:iCs/>
      <w:color w:val="2F5897" w:themeColor="text2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cstheme="majorBidi"/>
      <w:iCs/>
      <w:color w:val="2F5897" w:themeColor="text2"/>
      <w:szCs w:val="24"/>
    </w:rPr>
  </w:style>
  <w:style w:type="paragraph" w:styleId="ListNumber">
    <w:name w:val="List Number"/>
    <w:basedOn w:val="Normal"/>
    <w:uiPriority w:val="10"/>
    <w:qFormat/>
    <w:pPr>
      <w:numPr>
        <w:numId w:val="7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76" w:lineRule="auto"/>
      <w:outlineLvl w:val="9"/>
    </w:pPr>
    <w:rPr>
      <w:b/>
      <w:i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48C9"/>
    <w:pPr>
      <w:tabs>
        <w:tab w:val="center" w:pos="4680"/>
        <w:tab w:val="right" w:pos="9360"/>
      </w:tabs>
      <w:spacing w:after="0"/>
      <w:jc w:val="center"/>
    </w:pPr>
    <w:rPr>
      <w:color w:val="42558C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rsid w:val="003448C9"/>
    <w:rPr>
      <w:color w:val="42558C" w:themeColor="accent1" w:themeShade="BF"/>
    </w:rPr>
  </w:style>
  <w:style w:type="paragraph" w:styleId="Footer">
    <w:name w:val="footer"/>
    <w:basedOn w:val="Normal"/>
    <w:link w:val="FooterChar"/>
    <w:uiPriority w:val="99"/>
    <w:unhideWhenUsed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semiHidden/>
    <w:unhideWhenUsed/>
    <w:qFormat/>
    <w:rsid w:val="003448C9"/>
    <w:rPr>
      <w:i/>
      <w:iCs/>
      <w:color w:val="42558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448C9"/>
    <w:pPr>
      <w:pBdr>
        <w:top w:val="single" w:sz="4" w:space="10" w:color="42558C" w:themeColor="accent1" w:themeShade="BF"/>
        <w:bottom w:val="single" w:sz="4" w:space="10" w:color="42558C" w:themeColor="accent1" w:themeShade="BF"/>
      </w:pBdr>
      <w:spacing w:before="360" w:after="360"/>
      <w:ind w:left="864" w:right="864"/>
      <w:jc w:val="center"/>
    </w:pPr>
    <w:rPr>
      <w:i/>
      <w:iCs/>
      <w:color w:val="42558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48C9"/>
    <w:rPr>
      <w:i/>
      <w:iCs/>
      <w:color w:val="42558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448C9"/>
    <w:rPr>
      <w:b/>
      <w:bCs/>
      <w:caps w:val="0"/>
      <w:smallCaps/>
      <w:color w:val="42558C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448C9"/>
    <w:pPr>
      <w:pBdr>
        <w:top w:val="single" w:sz="2" w:space="10" w:color="42558C" w:themeColor="accent1" w:themeShade="BF"/>
        <w:left w:val="single" w:sz="2" w:space="10" w:color="42558C" w:themeColor="accent1" w:themeShade="BF"/>
        <w:bottom w:val="single" w:sz="2" w:space="10" w:color="42558C" w:themeColor="accent1" w:themeShade="BF"/>
        <w:right w:val="single" w:sz="2" w:space="10" w:color="42558C" w:themeColor="accent1" w:themeShade="BF"/>
      </w:pBdr>
      <w:ind w:left="1152" w:right="1152"/>
    </w:pPr>
    <w:rPr>
      <w:i/>
      <w:iCs/>
      <w:color w:val="42558C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448C9"/>
    <w:rPr>
      <w:color w:val="846648" w:themeColor="accent4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3448C9"/>
    <w:rPr>
      <w:color w:val="575F63" w:themeColor="accent6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8C9"/>
    <w:rPr>
      <w:color w:val="595959" w:themeColor="text1" w:themeTint="A6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AA58D4"/>
    <w:pPr>
      <w:spacing w:after="0"/>
    </w:pPr>
    <w:tblPr>
      <w:tblStyleRowBandSize w:val="1"/>
      <w:tblStyleColBandSize w:val="1"/>
      <w:tblBorders>
        <w:top w:val="single" w:sz="4" w:space="0" w:color="9FACD2" w:themeColor="accent1" w:themeTint="99"/>
        <w:left w:val="single" w:sz="4" w:space="0" w:color="9FACD2" w:themeColor="accent1" w:themeTint="99"/>
        <w:bottom w:val="single" w:sz="4" w:space="0" w:color="9FACD2" w:themeColor="accent1" w:themeTint="99"/>
        <w:right w:val="single" w:sz="4" w:space="0" w:color="9FACD2" w:themeColor="accent1" w:themeTint="99"/>
        <w:insideH w:val="single" w:sz="4" w:space="0" w:color="9FACD2" w:themeColor="accent1" w:themeTint="99"/>
        <w:insideV w:val="single" w:sz="4" w:space="0" w:color="9FAC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6B4" w:themeColor="accent1"/>
          <w:left w:val="single" w:sz="4" w:space="0" w:color="6076B4" w:themeColor="accent1"/>
          <w:bottom w:val="single" w:sz="4" w:space="0" w:color="6076B4" w:themeColor="accent1"/>
          <w:right w:val="single" w:sz="4" w:space="0" w:color="6076B4" w:themeColor="accent1"/>
          <w:insideH w:val="nil"/>
          <w:insideV w:val="nil"/>
        </w:tcBorders>
        <w:shd w:val="clear" w:color="auto" w:fill="6076B4" w:themeFill="accent1"/>
      </w:tcPr>
    </w:tblStylePr>
    <w:tblStylePr w:type="lastRow">
      <w:rPr>
        <w:b/>
        <w:bCs/>
      </w:rPr>
      <w:tblPr/>
      <w:tcPr>
        <w:tcBorders>
          <w:top w:val="double" w:sz="4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k\AppData\Roaming\Microsoft\Templates\Resume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E19468715B493AA439760AE599C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1AE42-9DED-456E-9CBE-2308BF12CE82}"/>
      </w:docPartPr>
      <w:docPartBody>
        <w:p w:rsidR="00A96162" w:rsidRDefault="00215F76">
          <w:pPr>
            <w:pStyle w:val="B9E19468715B493AA439760AE599C0B9"/>
          </w:pPr>
          <w:r>
            <w:t>Your Name</w:t>
          </w:r>
        </w:p>
      </w:docPartBody>
    </w:docPart>
    <w:docPart>
      <w:docPartPr>
        <w:name w:val="09A49B13D04F4D62BCBDE7B9F604E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24F73-6D93-4DEB-8810-2629481C9E32}"/>
      </w:docPartPr>
      <w:docPartBody>
        <w:p w:rsidR="00A96162" w:rsidRDefault="00215F76">
          <w:pPr>
            <w:pStyle w:val="09A49B13D04F4D62BCBDE7B9F604E462"/>
          </w:pPr>
          <w:r>
            <w:t>Objective</w:t>
          </w:r>
        </w:p>
      </w:docPartBody>
    </w:docPart>
    <w:docPart>
      <w:docPartPr>
        <w:name w:val="5D9B470DBF1C415C8DCF4D14C23C6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E2F1F-EEF6-4382-92C3-741B2362D50B}"/>
      </w:docPartPr>
      <w:docPartBody>
        <w:p w:rsidR="00A96162" w:rsidRDefault="00215F76">
          <w:pPr>
            <w:pStyle w:val="5D9B470DBF1C415C8DCF4D14C23C6527"/>
          </w:pPr>
          <w:r>
            <w:t>Education</w:t>
          </w:r>
        </w:p>
      </w:docPartBody>
    </w:docPart>
    <w:docPart>
      <w:docPartPr>
        <w:name w:val="38E8175DC1A147F0BE7EABE311ECE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A0EF0-CB36-4131-ACD3-E46D4AA59D1B}"/>
      </w:docPartPr>
      <w:docPartBody>
        <w:p w:rsidR="00A96162" w:rsidRDefault="00215F76">
          <w:pPr>
            <w:pStyle w:val="38E8175DC1A147F0BE7EABE311ECEB4C"/>
          </w:pPr>
          <w:r>
            <w:t>Experience</w:t>
          </w:r>
        </w:p>
      </w:docPartBody>
    </w:docPart>
    <w:docPart>
      <w:docPartPr>
        <w:name w:val="D77A78FA26B44CD5A837D97C6F048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EF305-C077-48AC-973C-792268F72CD0}"/>
      </w:docPartPr>
      <w:docPartBody>
        <w:p w:rsidR="00A96162" w:rsidRDefault="00215F76">
          <w:pPr>
            <w:pStyle w:val="D77A78FA26B44CD5A837D97C6F048955"/>
          </w:pPr>
          <w:r>
            <w:t>Skills</w:t>
          </w:r>
        </w:p>
      </w:docPartBody>
    </w:docPart>
    <w:docPart>
      <w:docPartPr>
        <w:name w:val="C3EC93113F7D448197F7C0199811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0C7C3-DFE9-4D90-A45E-1E99CE4F02AE}"/>
      </w:docPartPr>
      <w:docPartBody>
        <w:p w:rsidR="00A96162" w:rsidRDefault="00EA7926" w:rsidP="00EA7926">
          <w:pPr>
            <w:pStyle w:val="C3EC93113F7D448197F7C01998117AAA"/>
          </w:pPr>
          <w:r>
            <w:t>Education</w:t>
          </w:r>
        </w:p>
      </w:docPartBody>
    </w:docPart>
    <w:docPart>
      <w:docPartPr>
        <w:name w:val="12B318EE8E1841A9807D3C6A88E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0F761-CE9E-493C-8638-4A3292CA8E0B}"/>
      </w:docPartPr>
      <w:docPartBody>
        <w:p w:rsidR="00A96162" w:rsidRDefault="00EA7926" w:rsidP="00EA7926">
          <w:pPr>
            <w:pStyle w:val="12B318EE8E1841A9807D3C6A88E3B866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26"/>
    <w:rsid w:val="00040914"/>
    <w:rsid w:val="00215F76"/>
    <w:rsid w:val="002C0839"/>
    <w:rsid w:val="00A96162"/>
    <w:rsid w:val="00EA7926"/>
    <w:rsid w:val="00ED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E19468715B493AA439760AE599C0B9">
    <w:name w:val="B9E19468715B493AA439760AE599C0B9"/>
  </w:style>
  <w:style w:type="paragraph" w:customStyle="1" w:styleId="09A49B13D04F4D62BCBDE7B9F604E462">
    <w:name w:val="09A49B13D04F4D62BCBDE7B9F604E462"/>
  </w:style>
  <w:style w:type="paragraph" w:customStyle="1" w:styleId="5D9B470DBF1C415C8DCF4D14C23C6527">
    <w:name w:val="5D9B470DBF1C415C8DCF4D14C23C6527"/>
  </w:style>
  <w:style w:type="paragraph" w:customStyle="1" w:styleId="38E8175DC1A147F0BE7EABE311ECEB4C">
    <w:name w:val="38E8175DC1A147F0BE7EABE311ECEB4C"/>
  </w:style>
  <w:style w:type="paragraph" w:customStyle="1" w:styleId="D77A78FA26B44CD5A837D97C6F048955">
    <w:name w:val="D77A78FA26B44CD5A837D97C6F048955"/>
  </w:style>
  <w:style w:type="paragraph" w:customStyle="1" w:styleId="C3EC93113F7D448197F7C01998117AAA">
    <w:name w:val="C3EC93113F7D448197F7C01998117AAA"/>
    <w:rsid w:val="00EA7926"/>
  </w:style>
  <w:style w:type="paragraph" w:customStyle="1" w:styleId="12B318EE8E1841A9807D3C6A88E3B866">
    <w:name w:val="12B318EE8E1841A9807D3C6A88E3B866"/>
    <w:rsid w:val="00EA79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Custom 70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327515-EC1A-4D6D-B08F-EC226BCE9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(Executive design).dotx</Template>
  <TotalTime>7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M. Shenk</dc:creator>
  <cp:keywords/>
  <cp:lastModifiedBy>John</cp:lastModifiedBy>
  <cp:revision>3</cp:revision>
  <cp:lastPrinted>2022-08-30T21:51:00Z</cp:lastPrinted>
  <dcterms:created xsi:type="dcterms:W3CDTF">2022-08-30T21:51:00Z</dcterms:created>
  <dcterms:modified xsi:type="dcterms:W3CDTF">2022-08-30T21:58:00Z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